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0B" w:rsidRDefault="008A3B6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La commande pour mettre à jour la table des partition : 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Commande qui permet de voir l’etat du processeur audemarrage de la machine : # </w:t>
      </w:r>
      <w:r>
        <w:rPr>
          <w:b/>
        </w:rPr>
        <w:t>dmesg | cpuinfo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Capacité de la mémoire en MO : </w:t>
      </w:r>
      <w:r>
        <w:rPr>
          <w:b/>
        </w:rPr>
        <w:t>free –m</w:t>
      </w:r>
    </w:p>
    <w:p w:rsidR="001E1E0B" w:rsidRDefault="008A3B69">
      <w:pPr>
        <w:pStyle w:val="ListParagraph"/>
        <w:numPr>
          <w:ilvl w:val="0"/>
          <w:numId w:val="1"/>
        </w:numPr>
      </w:pPr>
      <w:r>
        <w:t>Verifier l’occupation de votre repertoire personnel : #</w:t>
      </w:r>
      <w:r>
        <w:rPr>
          <w:b/>
        </w:rPr>
        <w:t>du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Lister les peripheriques usb de la machine : </w:t>
      </w:r>
      <w:r>
        <w:rPr>
          <w:b/>
        </w:rPr>
        <w:t>lsusb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Connaitre la taille en MO du fichier monter sur /home : </w:t>
      </w:r>
      <w:r>
        <w:rPr>
          <w:b/>
        </w:rPr>
        <w:t>df –m /home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Créer une partition /dev/hdb1 ayant pour système de fichier </w:t>
      </w:r>
      <w:r>
        <w:rPr>
          <w:b/>
        </w:rPr>
        <w:t>ext3 : mkfs</w:t>
      </w:r>
      <w:r>
        <w:rPr>
          <w:b/>
        </w:rPr>
        <w:t xml:space="preserve"> –t ext3 –l public /dev/hdb1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La commande </w:t>
      </w:r>
      <w:r>
        <w:rPr>
          <w:b/>
        </w:rPr>
        <w:t>chage –M30 kenfack</w:t>
      </w:r>
      <w:r>
        <w:t xml:space="preserve"> pour obliger l’utilisateur kenfack à changer son mot de passe tous les 30 jours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La commande </w:t>
      </w:r>
      <w:r>
        <w:rPr>
          <w:b/>
        </w:rPr>
        <w:t>passwd –l kenfack</w:t>
      </w:r>
      <w:r>
        <w:t xml:space="preserve"> permet de verrouiller le compte de l’utilisateur kenfack7</w:t>
      </w:r>
    </w:p>
    <w:p w:rsidR="001E1E0B" w:rsidRDefault="008A3B69">
      <w:pPr>
        <w:pStyle w:val="ListParagraph"/>
        <w:numPr>
          <w:ilvl w:val="0"/>
          <w:numId w:val="1"/>
        </w:numPr>
      </w:pPr>
      <w:r>
        <w:rPr>
          <w:b/>
        </w:rPr>
        <w:t>mkswap /dev/sda1</w:t>
      </w:r>
      <w:r>
        <w:t xml:space="preserve"> pour créer </w:t>
      </w:r>
      <w:r>
        <w:t>une partition d’echange swap sur sda1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 contient le repertoire </w:t>
      </w:r>
      <w:r>
        <w:rPr>
          <w:b/>
        </w:rPr>
        <w:t>/mnt</w:t>
      </w:r>
      <w:r>
        <w:t> : il contient le point d’ancrage des systemes exterieurs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Quel autre nom donne-t –on à un  serveur : </w:t>
      </w:r>
      <w:r>
        <w:rPr>
          <w:b/>
        </w:rPr>
        <w:t>demon device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Quel est l’environnement graphique par defaut de ubuntu : </w:t>
      </w:r>
      <w:r>
        <w:rPr>
          <w:b/>
        </w:rPr>
        <w:t>Gnome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Le shell </w:t>
      </w:r>
      <w:r>
        <w:t xml:space="preserve">permet de realiser les scritps : </w:t>
      </w:r>
      <w:r>
        <w:rPr>
          <w:b/>
        </w:rPr>
        <w:t>vrai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Quel est  la commande qui permet d’obtenir les statistiques d’un système de fichier : </w:t>
      </w:r>
      <w:r>
        <w:rPr>
          <w:b/>
        </w:rPr>
        <w:t>df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 signifie le sigle BASH : </w:t>
      </w:r>
      <w:r>
        <w:rPr>
          <w:b/>
        </w:rPr>
        <w:t>Bourne Again Shell</w:t>
      </w:r>
    </w:p>
    <w:p w:rsidR="001E1E0B" w:rsidRDefault="008A3B69">
      <w:pPr>
        <w:pStyle w:val="ListParagraph"/>
        <w:numPr>
          <w:ilvl w:val="0"/>
          <w:numId w:val="1"/>
        </w:numPr>
      </w:pPr>
      <w:r>
        <w:t>Voir l’etat de la carte reseau</w:t>
      </w:r>
      <w:r>
        <w:rPr>
          <w:b/>
        </w:rPr>
        <w:t> : netstat  -i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 fait la commande id : </w:t>
      </w:r>
      <w:r>
        <w:rPr>
          <w:b/>
        </w:rPr>
        <w:t xml:space="preserve">permet de </w:t>
      </w:r>
      <w:r>
        <w:rPr>
          <w:b/>
        </w:rPr>
        <w:t xml:space="preserve">connaitre les renseignements identifiant l’utilisateur 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Que fait la commande ls –a : </w:t>
      </w:r>
      <w:r>
        <w:rPr>
          <w:b/>
        </w:rPr>
        <w:t>permet de lister le contenu ainsi que les fichiers cachés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 Comment connaitre l'emplacement d'une commande : </w:t>
      </w:r>
      <w:r>
        <w:rPr>
          <w:b/>
        </w:rPr>
        <w:t xml:space="preserve">which </w:t>
      </w:r>
      <w:r>
        <w:t>[commande]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 Comment changer le groupe propriétaire d'un </w:t>
      </w:r>
      <w:r>
        <w:t xml:space="preserve">fichier? </w:t>
      </w:r>
      <w:r>
        <w:rPr>
          <w:b/>
        </w:rPr>
        <w:t>Chown nom_propriete : nom_groupe fichier+extension</w:t>
      </w:r>
      <w:r>
        <w:t xml:space="preserve"> </w:t>
      </w:r>
    </w:p>
    <w:p w:rsidR="001E1E0B" w:rsidRDefault="008A3B69">
      <w:pPr>
        <w:pStyle w:val="ListParagraph"/>
        <w:numPr>
          <w:ilvl w:val="0"/>
          <w:numId w:val="1"/>
        </w:numPr>
      </w:pPr>
      <w:r>
        <w:t>Comment appeller une commande qui effectuera une action sur chacun des fichiers trouvés (*.jpeg)?</w:t>
      </w:r>
    </w:p>
    <w:p w:rsidR="001E1E0B" w:rsidRDefault="008A3B69">
      <w:pPr>
        <w:pStyle w:val="ListParagraph"/>
      </w:pPr>
      <w:r>
        <w:t>exemple: Imaginons que je souhaite mettre un chmod à 600 pour chacun de mes fichiers jpg, pour qu</w:t>
      </w:r>
      <w:r>
        <w:t>e je sois le seul à pouvoir les lire :</w:t>
      </w:r>
      <w:r>
        <w:rPr>
          <w:b/>
        </w:rPr>
        <w:t xml:space="preserve">find ~ -name "*.jpg" -exec chmod 600 {} </w:t>
      </w:r>
      <w:r>
        <w:t>\;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Comment retrouver un texte dans tous les fichiers et sous-dossiers? </w:t>
      </w:r>
      <w:r>
        <w:rPr>
          <w:b/>
          <w:u w:val="single"/>
        </w:rPr>
        <w:t>exemple</w:t>
      </w:r>
      <w:r>
        <w:rPr>
          <w:b/>
        </w:rPr>
        <w:t>: grep -r "Site du Zéro"code/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Comment connaitre les processus qui tournent en arrière-plan? </w:t>
      </w:r>
      <w:r>
        <w:rPr>
          <w:b/>
          <w:u w:val="single"/>
        </w:rPr>
        <w:t>exemple</w:t>
      </w:r>
      <w:r>
        <w:t>:</w:t>
      </w:r>
      <w:r>
        <w:t xml:space="preserve"> </w:t>
      </w:r>
      <w:r>
        <w:rPr>
          <w:b/>
        </w:rPr>
        <w:t>jobs</w:t>
      </w:r>
    </w:p>
    <w:p w:rsidR="001E1E0B" w:rsidRDefault="008A3B69">
      <w:pPr>
        <w:pStyle w:val="ListParagraph"/>
        <w:numPr>
          <w:ilvl w:val="0"/>
          <w:numId w:val="1"/>
        </w:numPr>
      </w:pPr>
      <w:r>
        <w:t>Citer deux outils de compression dans linux : gzip et bzip</w:t>
      </w:r>
    </w:p>
    <w:p w:rsidR="001E1E0B" w:rsidRDefault="008A3B69">
      <w:pPr>
        <w:pStyle w:val="ListParagraph"/>
        <w:numPr>
          <w:ilvl w:val="0"/>
          <w:numId w:val="1"/>
        </w:numPr>
      </w:pPr>
      <w:r>
        <w:t>Différence entre le chemin absolu et le chemin relatif </w:t>
      </w:r>
      <w:r>
        <w:rPr>
          <w:b/>
        </w:rPr>
        <w:t>: le chemin absolu part de la racine et l’autre depend de la position où on se trouve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Comment créer un swap sur la partition /dev/hdb3 </w:t>
      </w:r>
      <w:r>
        <w:t xml:space="preserve">?: </w:t>
      </w:r>
      <w:r>
        <w:rPr>
          <w:b/>
        </w:rPr>
        <w:t>mkswap /dev/hdb3</w:t>
      </w:r>
    </w:p>
    <w:p w:rsidR="001E1E0B" w:rsidRDefault="008A3B69">
      <w:pPr>
        <w:pStyle w:val="ListParagraph"/>
        <w:numPr>
          <w:ilvl w:val="0"/>
          <w:numId w:val="1"/>
        </w:numPr>
      </w:pPr>
      <w:r>
        <w:t xml:space="preserve">Comment monter une partition swap : </w:t>
      </w:r>
      <w:r>
        <w:rPr>
          <w:b/>
        </w:rPr>
        <w:t>swap on</w:t>
      </w:r>
    </w:p>
    <w:p w:rsidR="001E1E0B" w:rsidRDefault="001E1E0B">
      <w:pPr>
        <w:pStyle w:val="ListParagraph"/>
        <w:numPr>
          <w:ilvl w:val="0"/>
          <w:numId w:val="1"/>
        </w:numPr>
      </w:pPr>
    </w:p>
    <w:p w:rsidR="001E1E0B" w:rsidRDefault="001E1E0B"/>
    <w:sectPr w:rsidR="001E1E0B">
      <w:pgSz w:w="11906" w:h="16838"/>
      <w:pgMar w:top="1417" w:right="707" w:bottom="1417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B69" w:rsidRDefault="008A3B69">
      <w:pPr>
        <w:spacing w:after="0" w:line="240" w:lineRule="auto"/>
      </w:pPr>
      <w:r>
        <w:separator/>
      </w:r>
    </w:p>
  </w:endnote>
  <w:endnote w:type="continuationSeparator" w:id="0">
    <w:p w:rsidR="008A3B69" w:rsidRDefault="008A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B69" w:rsidRDefault="008A3B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A3B69" w:rsidRDefault="008A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0D12"/>
    <w:multiLevelType w:val="multilevel"/>
    <w:tmpl w:val="611852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E1E0B"/>
    <w:rsid w:val="001E1E0B"/>
    <w:rsid w:val="008A3B69"/>
    <w:rsid w:val="00C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E4428-6A3C-42DD-988A-44C7250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NZOUETOM</dc:creator>
  <dc:description/>
  <cp:lastModifiedBy>NZOUETOM</cp:lastModifiedBy>
  <cp:revision>2</cp:revision>
  <dcterms:created xsi:type="dcterms:W3CDTF">2016-06-14T08:35:00Z</dcterms:created>
  <dcterms:modified xsi:type="dcterms:W3CDTF">2016-06-14T08:35:00Z</dcterms:modified>
</cp:coreProperties>
</file>